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1827C" w14:textId="0FCEA395" w:rsidR="00AD5E10" w:rsidRDefault="00881062">
      <w:r>
        <w:t xml:space="preserve"> </w:t>
      </w:r>
      <w:r>
        <w:tab/>
      </w:r>
      <w:r>
        <w:tab/>
        <w:t xml:space="preserve"> </w:t>
      </w:r>
    </w:p>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071DC56F" w14:textId="77777777" w:rsidTr="001B2ABD">
        <w:tc>
          <w:tcPr>
            <w:tcW w:w="3600" w:type="dxa"/>
          </w:tcPr>
          <w:p w14:paraId="5E17ABA8" w14:textId="00F81AB9" w:rsidR="00881062" w:rsidRDefault="0070512C" w:rsidP="00AD5E10">
            <w:r w:rsidRPr="00881062">
              <w:rPr>
                <w:noProof/>
              </w:rPr>
              <w:drawing>
                <wp:anchor distT="0" distB="0" distL="114300" distR="114300" simplePos="0" relativeHeight="251659264" behindDoc="0" locked="0" layoutInCell="1" allowOverlap="1" wp14:anchorId="5B33B8CA" wp14:editId="3F17A48A">
                  <wp:simplePos x="0" y="0"/>
                  <wp:positionH relativeFrom="column">
                    <wp:posOffset>690072</wp:posOffset>
                  </wp:positionH>
                  <wp:positionV relativeFrom="paragraph">
                    <wp:posOffset>70196</wp:posOffset>
                  </wp:positionV>
                  <wp:extent cx="1242253" cy="124225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2253" cy="12422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21395A" w14:textId="6053913F" w:rsidR="00881062" w:rsidRDefault="00881062" w:rsidP="00AD5E10"/>
          <w:p w14:paraId="0EA20C10" w14:textId="77777777" w:rsidR="00881062" w:rsidRDefault="00881062" w:rsidP="00AD5E10"/>
          <w:p w14:paraId="79B57788" w14:textId="77777777" w:rsidR="00881062" w:rsidRDefault="00881062" w:rsidP="00AD5E10">
            <w:pPr>
              <w:rPr>
                <w:rFonts w:asciiTheme="majorHAnsi" w:eastAsiaTheme="majorEastAsia" w:hAnsiTheme="majorHAnsi" w:cstheme="majorBidi"/>
                <w:b/>
                <w:caps/>
                <w:color w:val="548AB7" w:themeColor="accent1" w:themeShade="BF"/>
                <w:sz w:val="22"/>
                <w:szCs w:val="24"/>
              </w:rPr>
            </w:pPr>
          </w:p>
          <w:p w14:paraId="41B7A5AD" w14:textId="77777777" w:rsidR="00881062" w:rsidRDefault="00881062" w:rsidP="00AD5E10">
            <w:pPr>
              <w:rPr>
                <w:rFonts w:asciiTheme="majorHAnsi" w:eastAsiaTheme="majorEastAsia" w:hAnsiTheme="majorHAnsi" w:cstheme="majorBidi"/>
                <w:b/>
                <w:caps/>
                <w:color w:val="548AB7" w:themeColor="accent1" w:themeShade="BF"/>
                <w:sz w:val="22"/>
                <w:szCs w:val="24"/>
              </w:rPr>
            </w:pPr>
          </w:p>
          <w:p w14:paraId="3D5BAEB2" w14:textId="77777777" w:rsidR="00881062" w:rsidRDefault="00881062" w:rsidP="00AD5E10">
            <w:pPr>
              <w:rPr>
                <w:rFonts w:asciiTheme="majorHAnsi" w:eastAsiaTheme="majorEastAsia" w:hAnsiTheme="majorHAnsi" w:cstheme="majorBidi"/>
                <w:b/>
                <w:caps/>
                <w:color w:val="548AB7" w:themeColor="accent1" w:themeShade="BF"/>
                <w:sz w:val="22"/>
                <w:szCs w:val="24"/>
              </w:rPr>
            </w:pPr>
          </w:p>
          <w:p w14:paraId="0149BC22" w14:textId="77777777" w:rsidR="00881062" w:rsidRDefault="00881062" w:rsidP="00AD5E10">
            <w:pPr>
              <w:rPr>
                <w:rFonts w:asciiTheme="majorHAnsi" w:eastAsiaTheme="majorEastAsia" w:hAnsiTheme="majorHAnsi" w:cstheme="majorBidi"/>
                <w:b/>
                <w:caps/>
                <w:color w:val="548AB7" w:themeColor="accent1" w:themeShade="BF"/>
                <w:sz w:val="22"/>
                <w:szCs w:val="24"/>
              </w:rPr>
            </w:pPr>
          </w:p>
          <w:p w14:paraId="04C31330" w14:textId="77777777" w:rsidR="00AD5E10" w:rsidRDefault="00AD5E10" w:rsidP="00AD5E10">
            <w:pPr>
              <w:rPr>
                <w:rFonts w:asciiTheme="majorHAnsi" w:eastAsiaTheme="majorEastAsia" w:hAnsiTheme="majorHAnsi" w:cstheme="majorBidi"/>
                <w:b/>
                <w:caps/>
                <w:color w:val="548AB7" w:themeColor="accent1" w:themeShade="BF"/>
                <w:sz w:val="22"/>
                <w:szCs w:val="24"/>
              </w:rPr>
            </w:pPr>
            <w:r w:rsidRPr="00AD5E10">
              <w:rPr>
                <w:rFonts w:asciiTheme="majorHAnsi" w:eastAsiaTheme="majorEastAsia" w:hAnsiTheme="majorHAnsi" w:cstheme="majorBidi"/>
                <w:b/>
                <w:caps/>
                <w:color w:val="548AB7" w:themeColor="accent1" w:themeShade="BF"/>
                <w:sz w:val="22"/>
                <w:szCs w:val="24"/>
              </w:rPr>
              <w:t>PROFILE</w:t>
            </w:r>
          </w:p>
          <w:p w14:paraId="4AC3B9B5" w14:textId="77777777" w:rsidR="00881062" w:rsidRDefault="00881062" w:rsidP="004C26CD">
            <w:pPr>
              <w:rPr>
                <w:rFonts w:asciiTheme="majorHAnsi" w:eastAsiaTheme="majorEastAsia" w:hAnsiTheme="majorHAnsi" w:cstheme="majorBidi"/>
                <w:b/>
                <w:caps/>
                <w:color w:val="548AB7" w:themeColor="accent1" w:themeShade="BF"/>
                <w:sz w:val="22"/>
                <w:szCs w:val="24"/>
              </w:rPr>
            </w:pPr>
          </w:p>
          <w:p w14:paraId="51B82C9A" w14:textId="1676507D" w:rsidR="00036450" w:rsidRDefault="0070512C" w:rsidP="004C26CD">
            <w:r>
              <w:t>Having around 4</w:t>
            </w:r>
            <w:r w:rsidR="004C26CD" w:rsidRPr="004C26CD">
              <w:t xml:space="preserve"> years of IT experience, worked in agile development. Adept in the domains named Project Management, Marketing Automation, Payment and Digital Banking. An Engineer Graduate in Computer Science and is currently working with Fiserv as a Software Development Engineer, Professional.</w:t>
            </w:r>
          </w:p>
          <w:p w14:paraId="2193F45A" w14:textId="77777777" w:rsidR="00036450" w:rsidRDefault="00036450" w:rsidP="00036450"/>
          <w:sdt>
            <w:sdtPr>
              <w:id w:val="-1954003311"/>
              <w:placeholder>
                <w:docPart w:val="48794F72540C44FD83C3842905EF84C8"/>
              </w:placeholder>
              <w:temporary/>
              <w:showingPlcHdr/>
              <w15:appearance w15:val="hidden"/>
            </w:sdtPr>
            <w:sdtEndPr/>
            <w:sdtContent>
              <w:p w14:paraId="4411E375" w14:textId="77777777" w:rsidR="00036450" w:rsidRPr="00CB0055" w:rsidRDefault="00CB0055" w:rsidP="00CB0055">
                <w:pPr>
                  <w:pStyle w:val="Heading3"/>
                </w:pPr>
                <w:r w:rsidRPr="00CB0055">
                  <w:t>Contact</w:t>
                </w:r>
              </w:p>
            </w:sdtContent>
          </w:sdt>
          <w:p w14:paraId="7D4FD345" w14:textId="77777777" w:rsidR="004C26CD" w:rsidRDefault="009A4E35" w:rsidP="004D3011">
            <w:sdt>
              <w:sdtPr>
                <w:id w:val="1111563247"/>
                <w:placeholder>
                  <w:docPart w:val="643484F92B764B02A4CA166DC61D8102"/>
                </w:placeholder>
                <w:temporary/>
                <w:showingPlcHdr/>
                <w15:appearance w15:val="hidden"/>
              </w:sdtPr>
              <w:sdtEndPr/>
              <w:sdtContent>
                <w:r w:rsidR="004D3011" w:rsidRPr="004D3011">
                  <w:t>PHONE:</w:t>
                </w:r>
              </w:sdtContent>
            </w:sdt>
          </w:p>
          <w:p w14:paraId="7A69011D" w14:textId="77777777" w:rsidR="004D3011" w:rsidRDefault="004C26CD" w:rsidP="004D3011">
            <w:r>
              <w:t xml:space="preserve"> +91-9694748916</w:t>
            </w:r>
          </w:p>
          <w:p w14:paraId="295CA9E7" w14:textId="77777777" w:rsidR="004C26CD" w:rsidRDefault="004C26CD" w:rsidP="004D3011"/>
          <w:p w14:paraId="62EEB9D7" w14:textId="77777777" w:rsidR="004C26CD" w:rsidRDefault="004C26CD" w:rsidP="004D3011">
            <w:r>
              <w:t xml:space="preserve">EMAIL: </w:t>
            </w:r>
          </w:p>
          <w:p w14:paraId="7B5C4C69" w14:textId="77777777" w:rsidR="004D3011" w:rsidRDefault="009A4E35" w:rsidP="004D3011">
            <w:hyperlink r:id="rId11" w:history="1">
              <w:r w:rsidR="004C26CD" w:rsidRPr="00495252">
                <w:rPr>
                  <w:rStyle w:val="Hyperlink"/>
                </w:rPr>
                <w:t>akshay.iuj@gmail.com</w:t>
              </w:r>
            </w:hyperlink>
          </w:p>
          <w:p w14:paraId="1EEC5A26" w14:textId="77777777" w:rsidR="004C26CD" w:rsidRPr="004D3011" w:rsidRDefault="004C26CD" w:rsidP="004D3011"/>
          <w:p w14:paraId="6C4B1CF9" w14:textId="77777777" w:rsidR="004D3011" w:rsidRDefault="004C26CD" w:rsidP="004D3011">
            <w:r>
              <w:t xml:space="preserve">LINKEDIN: </w:t>
            </w:r>
            <w:hyperlink r:id="rId12" w:history="1">
              <w:r w:rsidRPr="00495252">
                <w:rPr>
                  <w:rStyle w:val="Hyperlink"/>
                </w:rPr>
                <w:t>http://in.linkedin.com/pub/akshay-kumar-srivastava/72/309/329/</w:t>
              </w:r>
            </w:hyperlink>
          </w:p>
          <w:p w14:paraId="18A36D01" w14:textId="77777777" w:rsidR="004C26CD" w:rsidRDefault="004C26CD" w:rsidP="004D3011"/>
          <w:p w14:paraId="50996C3F" w14:textId="77777777" w:rsidR="00881062" w:rsidRDefault="00881062" w:rsidP="004D3011">
            <w:pPr>
              <w:rPr>
                <w:rFonts w:asciiTheme="majorHAnsi" w:eastAsiaTheme="majorEastAsia" w:hAnsiTheme="majorHAnsi" w:cstheme="majorBidi"/>
                <w:b/>
                <w:caps/>
                <w:color w:val="548AB7" w:themeColor="accent1" w:themeShade="BF"/>
                <w:sz w:val="22"/>
                <w:szCs w:val="24"/>
              </w:rPr>
            </w:pPr>
            <w:r w:rsidRPr="00881062">
              <w:rPr>
                <w:rFonts w:asciiTheme="majorHAnsi" w:eastAsiaTheme="majorEastAsia" w:hAnsiTheme="majorHAnsi" w:cstheme="majorBidi"/>
                <w:b/>
                <w:caps/>
                <w:color w:val="548AB7" w:themeColor="accent1" w:themeShade="BF"/>
                <w:sz w:val="22"/>
                <w:szCs w:val="24"/>
              </w:rPr>
              <w:t>Roles &amp; Responsibilities</w:t>
            </w:r>
          </w:p>
          <w:p w14:paraId="28DA7F29" w14:textId="77777777" w:rsidR="00881062" w:rsidRDefault="00881062" w:rsidP="004D3011">
            <w:pPr>
              <w:rPr>
                <w:rFonts w:asciiTheme="majorHAnsi" w:eastAsiaTheme="majorEastAsia" w:hAnsiTheme="majorHAnsi" w:cstheme="majorBidi"/>
                <w:b/>
                <w:caps/>
                <w:color w:val="548AB7" w:themeColor="accent1" w:themeShade="BF"/>
                <w:sz w:val="22"/>
                <w:szCs w:val="24"/>
              </w:rPr>
            </w:pPr>
          </w:p>
          <w:p w14:paraId="614D0C4D" w14:textId="77777777" w:rsidR="00881062" w:rsidRPr="00881062" w:rsidRDefault="00881062" w:rsidP="004D3011">
            <w:r w:rsidRPr="00881062">
              <w:t>•</w:t>
            </w:r>
            <w:r>
              <w:t xml:space="preserve"> </w:t>
            </w:r>
            <w:r w:rsidRPr="00881062">
              <w:t>Meeting Stakeholders</w:t>
            </w:r>
          </w:p>
          <w:p w14:paraId="63DDDFF4" w14:textId="77777777" w:rsidR="00881062" w:rsidRPr="00881062" w:rsidRDefault="00881062" w:rsidP="00881062">
            <w:r w:rsidRPr="00881062">
              <w:t>•</w:t>
            </w:r>
            <w:r>
              <w:t xml:space="preserve"> </w:t>
            </w:r>
            <w:r w:rsidRPr="00881062">
              <w:t xml:space="preserve">Design and Development </w:t>
            </w:r>
          </w:p>
          <w:p w14:paraId="51E588C1" w14:textId="77777777" w:rsidR="00881062" w:rsidRPr="00881062" w:rsidRDefault="00881062" w:rsidP="00881062">
            <w:r w:rsidRPr="00881062">
              <w:t>•</w:t>
            </w:r>
            <w:r>
              <w:t xml:space="preserve"> </w:t>
            </w:r>
            <w:r w:rsidRPr="00881062">
              <w:t>Unit Testing.</w:t>
            </w:r>
          </w:p>
          <w:p w14:paraId="6DBC2A47" w14:textId="77777777" w:rsidR="00881062" w:rsidRPr="00881062" w:rsidRDefault="00881062" w:rsidP="00881062">
            <w:r w:rsidRPr="00881062">
              <w:t>•</w:t>
            </w:r>
            <w:r>
              <w:t xml:space="preserve"> </w:t>
            </w:r>
            <w:r w:rsidRPr="00881062">
              <w:t>UAT Deployment</w:t>
            </w:r>
          </w:p>
          <w:p w14:paraId="66AEE1A6" w14:textId="77777777" w:rsidR="00881062" w:rsidRDefault="00881062" w:rsidP="00881062">
            <w:r w:rsidRPr="00881062">
              <w:t>•</w:t>
            </w:r>
            <w:r>
              <w:t xml:space="preserve"> Production</w:t>
            </w:r>
            <w:r w:rsidRPr="00881062">
              <w:t xml:space="preserve"> Deployment</w:t>
            </w:r>
          </w:p>
          <w:p w14:paraId="5E1380E2" w14:textId="77777777" w:rsidR="00881062" w:rsidRPr="00881062" w:rsidRDefault="00881062" w:rsidP="00881062">
            <w:r w:rsidRPr="00881062">
              <w:t>•</w:t>
            </w:r>
            <w:r>
              <w:t xml:space="preserve"> </w:t>
            </w:r>
            <w:r w:rsidRPr="00881062">
              <w:t>Bug Fixes.</w:t>
            </w:r>
          </w:p>
          <w:p w14:paraId="2D44474D" w14:textId="77777777" w:rsidR="00881062" w:rsidRPr="00881062" w:rsidRDefault="00881062" w:rsidP="00881062">
            <w:r w:rsidRPr="00881062">
              <w:t>•</w:t>
            </w:r>
            <w:r>
              <w:t xml:space="preserve"> </w:t>
            </w:r>
            <w:r w:rsidRPr="00881062">
              <w:t>Change Management</w:t>
            </w:r>
          </w:p>
          <w:p w14:paraId="2F702FB6" w14:textId="77777777" w:rsidR="00881062" w:rsidRPr="00881062" w:rsidRDefault="00881062" w:rsidP="00881062">
            <w:r w:rsidRPr="00881062">
              <w:t>•</w:t>
            </w:r>
            <w:r>
              <w:t xml:space="preserve"> </w:t>
            </w:r>
            <w:r w:rsidRPr="00881062">
              <w:t>Release Management</w:t>
            </w:r>
          </w:p>
          <w:p w14:paraId="7DE331AE" w14:textId="77777777" w:rsidR="00881062" w:rsidRDefault="00881062" w:rsidP="004D3011">
            <w:pPr>
              <w:rPr>
                <w:rFonts w:asciiTheme="majorHAnsi" w:eastAsiaTheme="majorEastAsia" w:hAnsiTheme="majorHAnsi" w:cstheme="majorBidi"/>
                <w:b/>
                <w:caps/>
                <w:color w:val="548AB7" w:themeColor="accent1" w:themeShade="BF"/>
                <w:sz w:val="22"/>
                <w:szCs w:val="24"/>
              </w:rPr>
            </w:pPr>
          </w:p>
          <w:p w14:paraId="0FF5D4E1" w14:textId="570364D9" w:rsidR="00036450" w:rsidRDefault="00606CC0" w:rsidP="004D3011">
            <w:pPr>
              <w:rPr>
                <w:rFonts w:asciiTheme="majorHAnsi" w:eastAsiaTheme="majorEastAsia" w:hAnsiTheme="majorHAnsi" w:cstheme="majorBidi"/>
                <w:b/>
                <w:caps/>
                <w:color w:val="548AB7" w:themeColor="accent1" w:themeShade="BF"/>
                <w:sz w:val="22"/>
                <w:szCs w:val="24"/>
              </w:rPr>
            </w:pPr>
            <w:r w:rsidRPr="00606CC0">
              <w:rPr>
                <w:rFonts w:asciiTheme="majorHAnsi" w:eastAsiaTheme="majorEastAsia" w:hAnsiTheme="majorHAnsi" w:cstheme="majorBidi"/>
                <w:b/>
                <w:caps/>
                <w:color w:val="548AB7" w:themeColor="accent1" w:themeShade="BF"/>
                <w:sz w:val="22"/>
                <w:szCs w:val="24"/>
              </w:rPr>
              <w:t>ACHI</w:t>
            </w:r>
            <w:r w:rsidR="00A37D3D">
              <w:rPr>
                <w:rFonts w:asciiTheme="majorHAnsi" w:eastAsiaTheme="majorEastAsia" w:hAnsiTheme="majorHAnsi" w:cstheme="majorBidi"/>
                <w:b/>
                <w:caps/>
                <w:color w:val="548AB7" w:themeColor="accent1" w:themeShade="BF"/>
                <w:sz w:val="22"/>
                <w:szCs w:val="24"/>
              </w:rPr>
              <w:t>E</w:t>
            </w:r>
            <w:r w:rsidRPr="00606CC0">
              <w:rPr>
                <w:rFonts w:asciiTheme="majorHAnsi" w:eastAsiaTheme="majorEastAsia" w:hAnsiTheme="majorHAnsi" w:cstheme="majorBidi"/>
                <w:b/>
                <w:caps/>
                <w:color w:val="548AB7" w:themeColor="accent1" w:themeShade="BF"/>
                <w:sz w:val="22"/>
                <w:szCs w:val="24"/>
              </w:rPr>
              <w:t>VEMENTS</w:t>
            </w:r>
          </w:p>
          <w:p w14:paraId="64F4682B" w14:textId="77777777" w:rsidR="00606CC0" w:rsidRDefault="00606CC0" w:rsidP="004D3011">
            <w:pPr>
              <w:rPr>
                <w:rFonts w:asciiTheme="majorHAnsi" w:eastAsiaTheme="majorEastAsia" w:hAnsiTheme="majorHAnsi" w:cstheme="majorBidi"/>
                <w:b/>
                <w:caps/>
                <w:color w:val="548AB7" w:themeColor="accent1" w:themeShade="BF"/>
                <w:sz w:val="22"/>
                <w:szCs w:val="24"/>
              </w:rPr>
            </w:pPr>
          </w:p>
          <w:p w14:paraId="0F4D2ED0" w14:textId="77777777" w:rsidR="00881062" w:rsidRDefault="00881062" w:rsidP="00881062">
            <w:r>
              <w:t>• Microsoft Certified Professional in Azure and Web Services.</w:t>
            </w:r>
          </w:p>
          <w:p w14:paraId="1F099856" w14:textId="77777777" w:rsidR="00881062" w:rsidRDefault="00881062" w:rsidP="00881062">
            <w:r>
              <w:t>• Selected as TCA, Top coder Campus Ambassador, to represent the university.</w:t>
            </w:r>
          </w:p>
          <w:p w14:paraId="4E25EC9D" w14:textId="77777777" w:rsidR="00606CC0" w:rsidRPr="00606CC0" w:rsidRDefault="00881062" w:rsidP="00881062">
            <w:r>
              <w:t>• Silver Medal for Website Designing in the International Youth Fest 2009.</w:t>
            </w:r>
          </w:p>
          <w:sdt>
            <w:sdtPr>
              <w:id w:val="-1444214663"/>
              <w:placeholder>
                <w:docPart w:val="4828B2D4CC3F44F4B9C8CCB0BA8B77CE"/>
              </w:placeholder>
              <w:temporary/>
              <w:showingPlcHdr/>
              <w15:appearance w15:val="hidden"/>
            </w:sdtPr>
            <w:sdtEndPr/>
            <w:sdtContent>
              <w:p w14:paraId="1FF326EB" w14:textId="77777777" w:rsidR="004D3011" w:rsidRPr="00CB0055" w:rsidRDefault="00CB0055" w:rsidP="00CB0055">
                <w:pPr>
                  <w:pStyle w:val="Heading3"/>
                </w:pPr>
                <w:r w:rsidRPr="00CB0055">
                  <w:t>Hobbies</w:t>
                </w:r>
              </w:p>
            </w:sdtContent>
          </w:sdt>
          <w:p w14:paraId="4E28BDB7" w14:textId="77777777" w:rsidR="004D3011" w:rsidRDefault="006F6AEC" w:rsidP="004D3011">
            <w:r w:rsidRPr="00881062">
              <w:t>•</w:t>
            </w:r>
            <w:r w:rsidR="00606CC0" w:rsidRPr="00606CC0">
              <w:t>Public speaking</w:t>
            </w:r>
          </w:p>
          <w:p w14:paraId="0C03061A" w14:textId="77777777" w:rsidR="00606CC0" w:rsidRDefault="006F6AEC" w:rsidP="004D3011">
            <w:r w:rsidRPr="00881062">
              <w:t>•</w:t>
            </w:r>
            <w:r w:rsidR="00606CC0">
              <w:t>S</w:t>
            </w:r>
            <w:r w:rsidR="00606CC0" w:rsidRPr="00606CC0">
              <w:t>ocializing with people</w:t>
            </w:r>
          </w:p>
          <w:p w14:paraId="6B0DC725" w14:textId="77777777" w:rsidR="004D3011" w:rsidRPr="004D3011" w:rsidRDefault="006F6AEC" w:rsidP="004D3011">
            <w:r w:rsidRPr="00881062">
              <w:t>•</w:t>
            </w:r>
            <w:r w:rsidR="00606CC0" w:rsidRPr="00606CC0">
              <w:t>Community service</w:t>
            </w:r>
          </w:p>
        </w:tc>
        <w:tc>
          <w:tcPr>
            <w:tcW w:w="720" w:type="dxa"/>
          </w:tcPr>
          <w:p w14:paraId="0A9DBD06" w14:textId="77777777" w:rsidR="001B2ABD" w:rsidRDefault="001B2ABD" w:rsidP="000C45FF">
            <w:pPr>
              <w:tabs>
                <w:tab w:val="left" w:pos="990"/>
              </w:tabs>
            </w:pPr>
          </w:p>
        </w:tc>
        <w:tc>
          <w:tcPr>
            <w:tcW w:w="6470" w:type="dxa"/>
          </w:tcPr>
          <w:p w14:paraId="606935EA" w14:textId="77777777" w:rsidR="00AD5E10" w:rsidRPr="004479AF" w:rsidRDefault="00AD5E10" w:rsidP="004479AF">
            <w:pPr>
              <w:pStyle w:val="Heading1"/>
              <w:rPr>
                <w:sz w:val="28"/>
                <w:szCs w:val="28"/>
              </w:rPr>
            </w:pPr>
            <w:r w:rsidRPr="004479AF">
              <w:rPr>
                <w:sz w:val="28"/>
                <w:szCs w:val="28"/>
              </w:rPr>
              <w:t>A</w:t>
            </w:r>
            <w:r w:rsidR="006F6AEC" w:rsidRPr="004479AF">
              <w:rPr>
                <w:sz w:val="28"/>
                <w:szCs w:val="28"/>
              </w:rPr>
              <w:t>KSHAY</w:t>
            </w:r>
            <w:r w:rsidRPr="004479AF">
              <w:rPr>
                <w:sz w:val="28"/>
                <w:szCs w:val="28"/>
              </w:rPr>
              <w:t xml:space="preserve"> KUMAR</w:t>
            </w:r>
          </w:p>
          <w:p w14:paraId="3F464EB0" w14:textId="07403D14" w:rsidR="00AD5E10" w:rsidRPr="00AD5E10" w:rsidRDefault="004479AF" w:rsidP="00AD5E10">
            <w:pPr>
              <w:pStyle w:val="NoSpacing"/>
              <w:rPr>
                <w:sz w:val="24"/>
                <w:szCs w:val="24"/>
              </w:rPr>
            </w:pPr>
            <w:r>
              <w:rPr>
                <w:sz w:val="24"/>
                <w:szCs w:val="24"/>
              </w:rPr>
              <w:t>Senior Software Engineer, Applications</w:t>
            </w:r>
          </w:p>
          <w:sdt>
            <w:sdtPr>
              <w:id w:val="1049110328"/>
              <w:placeholder>
                <w:docPart w:val="2254A38EF9DC49FB9EFDE51E2B6B0B0D"/>
              </w:placeholder>
              <w:temporary/>
              <w:showingPlcHdr/>
              <w15:appearance w15:val="hidden"/>
            </w:sdtPr>
            <w:sdtEndPr/>
            <w:sdtContent>
              <w:p w14:paraId="0745995F" w14:textId="77777777" w:rsidR="001B2ABD" w:rsidRDefault="00E25A26" w:rsidP="00036450">
                <w:pPr>
                  <w:pStyle w:val="Heading2"/>
                </w:pPr>
                <w:r w:rsidRPr="00036450">
                  <w:t>EDUCATION</w:t>
                </w:r>
              </w:p>
            </w:sdtContent>
          </w:sdt>
          <w:p w14:paraId="1419866A" w14:textId="77777777" w:rsidR="00036450" w:rsidRPr="00B359E4" w:rsidRDefault="004C26CD" w:rsidP="004C26CD">
            <w:pPr>
              <w:pStyle w:val="Heading4"/>
            </w:pPr>
            <w:r>
              <w:t>The ICFAI University, Jaipur</w:t>
            </w:r>
            <w:r w:rsidR="00AD5E10">
              <w:t xml:space="preserve">                City Montessori School, Lucknow</w:t>
            </w:r>
          </w:p>
          <w:p w14:paraId="32464D20" w14:textId="3141383F" w:rsidR="004D3011" w:rsidRDefault="00AD5E10" w:rsidP="00036450">
            <w:r>
              <w:t>2011-2015                                              200</w:t>
            </w:r>
            <w:r w:rsidR="001A29B7">
              <w:t>7</w:t>
            </w:r>
            <w:r>
              <w:t>-2010</w:t>
            </w:r>
          </w:p>
          <w:p w14:paraId="4E099C71" w14:textId="77777777" w:rsidR="00AD5E10" w:rsidRDefault="00AD5E10" w:rsidP="00036450">
            <w:r>
              <w:t>9.6 CGPA                                              10</w:t>
            </w:r>
            <w:r w:rsidRPr="00AD5E10">
              <w:rPr>
                <w:vertAlign w:val="superscript"/>
              </w:rPr>
              <w:t>th</w:t>
            </w:r>
            <w:r>
              <w:t>: 86.6%, 12</w:t>
            </w:r>
            <w:r w:rsidRPr="00AD5E10">
              <w:rPr>
                <w:vertAlign w:val="superscript"/>
              </w:rPr>
              <w:t>th</w:t>
            </w:r>
            <w:r>
              <w:t>: 86.6%</w:t>
            </w:r>
          </w:p>
          <w:sdt>
            <w:sdtPr>
              <w:id w:val="1001553383"/>
              <w:placeholder>
                <w:docPart w:val="106ACD49488D4896A3513BC7A76DA382"/>
              </w:placeholder>
              <w:temporary/>
              <w:showingPlcHdr/>
              <w15:appearance w15:val="hidden"/>
            </w:sdtPr>
            <w:sdtEndPr/>
            <w:sdtContent>
              <w:p w14:paraId="61C37064" w14:textId="77777777" w:rsidR="00036450" w:rsidRDefault="00036450" w:rsidP="00036450">
                <w:pPr>
                  <w:pStyle w:val="Heading2"/>
                </w:pPr>
                <w:r w:rsidRPr="00036450">
                  <w:t>WORK EXPERIENCE</w:t>
                </w:r>
              </w:p>
            </w:sdtContent>
          </w:sdt>
          <w:p w14:paraId="0BFE5168" w14:textId="63732C25" w:rsidR="004479AF" w:rsidRDefault="004479AF" w:rsidP="004479AF">
            <w:pPr>
              <w:pStyle w:val="Heading4"/>
              <w:rPr>
                <w:bCs/>
              </w:rPr>
            </w:pPr>
            <w:r>
              <w:t xml:space="preserve">ZS Associates              </w:t>
            </w:r>
            <w:r w:rsidR="00D276E8">
              <w:t xml:space="preserve">                    </w:t>
            </w:r>
            <w:r>
              <w:t>Senior Software Engineer, Applications</w:t>
            </w:r>
          </w:p>
          <w:p w14:paraId="3685A835" w14:textId="20CB3EF0" w:rsidR="004479AF" w:rsidRDefault="004479AF" w:rsidP="004479AF">
            <w:pPr>
              <w:pStyle w:val="Date"/>
            </w:pPr>
            <w:r>
              <w:t xml:space="preserve">July-2019 </w:t>
            </w:r>
            <w:r w:rsidRPr="00036450">
              <w:t>–</w:t>
            </w:r>
            <w:r>
              <w:t xml:space="preserve"> Present</w:t>
            </w:r>
          </w:p>
          <w:p w14:paraId="08825B89" w14:textId="77777777" w:rsidR="004479AF" w:rsidRDefault="004479AF" w:rsidP="00B359E4">
            <w:pPr>
              <w:pStyle w:val="Heading4"/>
            </w:pPr>
          </w:p>
          <w:p w14:paraId="21BBA843" w14:textId="406C344B" w:rsidR="00036450" w:rsidRDefault="00AD5E10" w:rsidP="00B359E4">
            <w:pPr>
              <w:pStyle w:val="Heading4"/>
              <w:rPr>
                <w:bCs/>
              </w:rPr>
            </w:pPr>
            <w:r>
              <w:t>Fiserv India Pvt. Ltd.</w:t>
            </w:r>
            <w:r w:rsidR="00036450">
              <w:t xml:space="preserve"> </w:t>
            </w:r>
            <w:r w:rsidR="00036450" w:rsidRPr="00036450">
              <w:t xml:space="preserve"> </w:t>
            </w:r>
            <w:r w:rsidR="00D276E8">
              <w:t xml:space="preserve">                                   </w:t>
            </w:r>
            <w:r>
              <w:t>Software Engineer, Professional</w:t>
            </w:r>
          </w:p>
          <w:p w14:paraId="3732D673" w14:textId="68010B0A" w:rsidR="00036450" w:rsidRDefault="00AD5E10" w:rsidP="00AD5E10">
            <w:pPr>
              <w:pStyle w:val="Date"/>
            </w:pPr>
            <w:r>
              <w:t xml:space="preserve">Sept-2016 </w:t>
            </w:r>
            <w:r w:rsidR="00036450" w:rsidRPr="00036450">
              <w:t>–</w:t>
            </w:r>
            <w:r w:rsidR="004479AF">
              <w:t xml:space="preserve"> July-2019</w:t>
            </w:r>
          </w:p>
          <w:p w14:paraId="3459D7E3" w14:textId="77777777" w:rsidR="004D3011" w:rsidRDefault="004D3011" w:rsidP="00036450"/>
          <w:p w14:paraId="75BBFEB2" w14:textId="14F7B777" w:rsidR="004D3011" w:rsidRPr="004D3011" w:rsidRDefault="00AD5E10" w:rsidP="00B359E4">
            <w:pPr>
              <w:pStyle w:val="Heading4"/>
              <w:rPr>
                <w:bCs/>
              </w:rPr>
            </w:pPr>
            <w:r>
              <w:t xml:space="preserve">Nihilent Technologies Pvt. Ltd. </w:t>
            </w:r>
            <w:r w:rsidR="004D3011" w:rsidRPr="004D3011">
              <w:t xml:space="preserve">  </w:t>
            </w:r>
            <w:r w:rsidR="00D276E8">
              <w:t xml:space="preserve">                                            </w:t>
            </w:r>
            <w:r>
              <w:t>System Analyst</w:t>
            </w:r>
          </w:p>
          <w:p w14:paraId="4826EDB2" w14:textId="77777777" w:rsidR="004D3011" w:rsidRDefault="00AD5E10" w:rsidP="00036450">
            <w:r>
              <w:t>Aug-2015</w:t>
            </w:r>
            <w:r w:rsidR="00CF3B2B">
              <w:t xml:space="preserve"> – Sept-2016</w:t>
            </w:r>
          </w:p>
          <w:p w14:paraId="1879A965" w14:textId="77777777" w:rsidR="00AD5E10" w:rsidRPr="00AD5E10" w:rsidRDefault="00AD5E10" w:rsidP="00AD5E10">
            <w:pPr>
              <w:pStyle w:val="Heading2"/>
            </w:pPr>
            <w:r w:rsidRPr="00AD5E10">
              <w:t>Projects</w:t>
            </w:r>
          </w:p>
          <w:p w14:paraId="5770EECD" w14:textId="444C886C" w:rsidR="00AA4646" w:rsidRPr="00CF3B2B" w:rsidRDefault="00AA4646" w:rsidP="00AA4646">
            <w:pPr>
              <w:rPr>
                <w:b/>
              </w:rPr>
            </w:pPr>
            <w:r>
              <w:rPr>
                <w:b/>
              </w:rPr>
              <w:t>Javelin Sales Compensation Report</w:t>
            </w:r>
            <w:r>
              <w:rPr>
                <w:b/>
              </w:rPr>
              <w:t xml:space="preserve">                </w:t>
            </w:r>
            <w:r>
              <w:rPr>
                <w:b/>
              </w:rPr>
              <w:t xml:space="preserve">              </w:t>
            </w:r>
            <w:r>
              <w:rPr>
                <w:b/>
              </w:rPr>
              <w:t>July-2019</w:t>
            </w:r>
            <w:r>
              <w:rPr>
                <w:b/>
              </w:rPr>
              <w:t xml:space="preserve"> - Present</w:t>
            </w:r>
          </w:p>
          <w:p w14:paraId="22860DA2" w14:textId="75D41994" w:rsidR="00AA4646" w:rsidRDefault="00AA4646" w:rsidP="00AA4646">
            <w:r>
              <w:t>ZS has suit of inhouse software for processing huge datasets for pharma companies</w:t>
            </w:r>
            <w:r w:rsidRPr="00CF3B2B">
              <w:t>.</w:t>
            </w:r>
            <w:r>
              <w:t xml:space="preserve"> JSCR deals in reporting of the dataset from raw to visualize form on web applications.</w:t>
            </w:r>
            <w:r>
              <w:t xml:space="preserve"> </w:t>
            </w:r>
          </w:p>
          <w:p w14:paraId="0BC5CD8E" w14:textId="3A069844" w:rsidR="00AA4646" w:rsidRDefault="00AA4646" w:rsidP="00AA4646">
            <w:r w:rsidRPr="00CF3B2B">
              <w:rPr>
                <w:b/>
              </w:rPr>
              <w:t>Technologies</w:t>
            </w:r>
            <w:r>
              <w:t xml:space="preserve">: </w:t>
            </w:r>
            <w:r w:rsidRPr="00CF3B2B">
              <w:t>ASP.NET Web API,</w:t>
            </w:r>
            <w:r>
              <w:t xml:space="preserve"> MVC, Dapper, SVN, PowerShell, Handlebars, SQL server, Node.js, Grunt etc.</w:t>
            </w:r>
            <w:bookmarkStart w:id="0" w:name="_GoBack"/>
            <w:bookmarkEnd w:id="0"/>
          </w:p>
          <w:p w14:paraId="4F55A222" w14:textId="77777777" w:rsidR="00AA4646" w:rsidRDefault="00AA4646" w:rsidP="004D3011">
            <w:pPr>
              <w:rPr>
                <w:b/>
              </w:rPr>
            </w:pPr>
          </w:p>
          <w:p w14:paraId="0E645878" w14:textId="3E6B81ED" w:rsidR="00AD5E10" w:rsidRPr="00CF3B2B" w:rsidRDefault="00CF3B2B" w:rsidP="004D3011">
            <w:pPr>
              <w:rPr>
                <w:b/>
              </w:rPr>
            </w:pPr>
            <w:r w:rsidRPr="00CF3B2B">
              <w:rPr>
                <w:b/>
              </w:rPr>
              <w:t>Conversational Banking (Digital Channels)</w:t>
            </w:r>
            <w:r w:rsidR="00AA4646">
              <w:rPr>
                <w:b/>
              </w:rPr>
              <w:t xml:space="preserve">                </w:t>
            </w:r>
            <w:r>
              <w:rPr>
                <w:b/>
              </w:rPr>
              <w:t>Dec-201</w:t>
            </w:r>
            <w:r w:rsidR="00A37D3D">
              <w:rPr>
                <w:b/>
              </w:rPr>
              <w:t>7</w:t>
            </w:r>
            <w:r>
              <w:rPr>
                <w:b/>
              </w:rPr>
              <w:t>-</w:t>
            </w:r>
            <w:r w:rsidR="00AA4646">
              <w:rPr>
                <w:b/>
              </w:rPr>
              <w:t>July-2019</w:t>
            </w:r>
          </w:p>
          <w:p w14:paraId="3AA29FBA" w14:textId="2FA467AB" w:rsidR="00AD5E10" w:rsidRDefault="00CF3B2B" w:rsidP="004D3011">
            <w:r w:rsidRPr="00CF3B2B">
              <w:t>Fiserv is developing voice banking capabilities in tandem with financial institutions and with a focus on natural language processing.</w:t>
            </w:r>
            <w:r>
              <w:t xml:space="preserve"> </w:t>
            </w:r>
          </w:p>
          <w:p w14:paraId="0BD67BE3" w14:textId="77777777" w:rsidR="00AD5E10" w:rsidRDefault="00CF3B2B" w:rsidP="004D3011">
            <w:r w:rsidRPr="00CF3B2B">
              <w:rPr>
                <w:b/>
              </w:rPr>
              <w:t>Technologies</w:t>
            </w:r>
            <w:r w:rsidRPr="00CF3B2B">
              <w:t>: Alexa Skills Kit, AWS Lambda, Cloud Watch, Node.js, Mockery, Sinon, ASP.NET Web API, Microsoft Azure, Entity Framework, TFS, PowerShell etc.</w:t>
            </w:r>
          </w:p>
          <w:p w14:paraId="62C843CC" w14:textId="77777777" w:rsidR="004479AF" w:rsidRDefault="004479AF" w:rsidP="004D3011"/>
          <w:p w14:paraId="567FDB14" w14:textId="573D231B" w:rsidR="00CF3B2B" w:rsidRPr="00CF3B2B" w:rsidRDefault="00CF3B2B" w:rsidP="004D3011">
            <w:pPr>
              <w:rPr>
                <w:b/>
              </w:rPr>
            </w:pPr>
            <w:r w:rsidRPr="00CF3B2B">
              <w:rPr>
                <w:b/>
              </w:rPr>
              <w:t xml:space="preserve">PredInt (Predictive </w:t>
            </w:r>
            <w:r w:rsidR="004479AF" w:rsidRPr="00CF3B2B">
              <w:rPr>
                <w:b/>
              </w:rPr>
              <w:t>Intelligence)</w:t>
            </w:r>
            <w:r w:rsidR="004479AF">
              <w:rPr>
                <w:b/>
              </w:rPr>
              <w:t xml:space="preserve">  </w:t>
            </w:r>
            <w:r>
              <w:rPr>
                <w:b/>
              </w:rPr>
              <w:t xml:space="preserve">     </w:t>
            </w:r>
            <w:r w:rsidR="004479AF">
              <w:rPr>
                <w:b/>
              </w:rPr>
              <w:t xml:space="preserve">                    </w:t>
            </w:r>
            <w:r>
              <w:rPr>
                <w:b/>
              </w:rPr>
              <w:t>Aug-201</w:t>
            </w:r>
            <w:r w:rsidR="00A37D3D">
              <w:rPr>
                <w:b/>
              </w:rPr>
              <w:t>8</w:t>
            </w:r>
            <w:r>
              <w:rPr>
                <w:b/>
              </w:rPr>
              <w:t xml:space="preserve"> – Dec-201</w:t>
            </w:r>
            <w:r w:rsidR="00A37D3D">
              <w:rPr>
                <w:b/>
              </w:rPr>
              <w:t>8</w:t>
            </w:r>
          </w:p>
          <w:p w14:paraId="0204803C" w14:textId="77777777" w:rsidR="004D3011" w:rsidRDefault="00CF3B2B" w:rsidP="00036450">
            <w:r w:rsidRPr="00CF3B2B">
              <w:t>PredInt helps in predicting the attrition rate of the organization and provide with the valuable insights to the management in the form of graphical charts.</w:t>
            </w:r>
          </w:p>
          <w:p w14:paraId="01B83BD7" w14:textId="77777777" w:rsidR="00CF3B2B" w:rsidRDefault="00CF3B2B" w:rsidP="00036450">
            <w:r w:rsidRPr="00CF3B2B">
              <w:rPr>
                <w:b/>
              </w:rPr>
              <w:t>Technologies</w:t>
            </w:r>
            <w:r w:rsidRPr="00CF3B2B">
              <w:t>: Node.js, Express.js, MongoDB, DynamoDB, S3, AWS Fargate, ECS, Docker, ECR, D3.js, Cloud 9</w:t>
            </w:r>
          </w:p>
          <w:p w14:paraId="13DC69DF" w14:textId="77777777" w:rsidR="00CF3B2B" w:rsidRDefault="00CF3B2B" w:rsidP="00036450"/>
          <w:sdt>
            <w:sdtPr>
              <w:id w:val="1669594239"/>
              <w:placeholder>
                <w:docPart w:val="A515DA4CE9A749AF81B24005427B144D"/>
              </w:placeholder>
              <w:temporary/>
              <w:showingPlcHdr/>
              <w15:appearance w15:val="hidden"/>
            </w:sdtPr>
            <w:sdtEndPr/>
            <w:sdtContent>
              <w:p w14:paraId="702BA487" w14:textId="77777777" w:rsidR="00036450" w:rsidRDefault="00180329" w:rsidP="00036450">
                <w:pPr>
                  <w:pStyle w:val="Heading2"/>
                </w:pPr>
                <w:r w:rsidRPr="00036450">
                  <w:rPr>
                    <w:rStyle w:val="Heading2Char"/>
                    <w:b/>
                    <w:bCs/>
                    <w:caps/>
                  </w:rPr>
                  <w:t>SKILLS</w:t>
                </w:r>
              </w:p>
            </w:sdtContent>
          </w:sdt>
          <w:p w14:paraId="5553B399" w14:textId="77777777" w:rsidR="00036450" w:rsidRPr="004D3011" w:rsidRDefault="00584D25" w:rsidP="004D3011">
            <w:pPr>
              <w:rPr>
                <w:color w:val="FFFFFF" w:themeColor="background1"/>
              </w:rPr>
            </w:pPr>
            <w:r w:rsidRPr="00B90CEF">
              <w:rPr>
                <w:noProof/>
                <w:color w:val="000000" w:themeColor="text1"/>
              </w:rPr>
              <w:drawing>
                <wp:anchor distT="0" distB="0" distL="114300" distR="114300" simplePos="0" relativeHeight="251658240" behindDoc="0" locked="0" layoutInCell="1" allowOverlap="1" wp14:anchorId="75D25496" wp14:editId="6046CB93">
                  <wp:simplePos x="0" y="0"/>
                  <wp:positionH relativeFrom="column">
                    <wp:posOffset>-72915</wp:posOffset>
                  </wp:positionH>
                  <wp:positionV relativeFrom="paragraph">
                    <wp:posOffset>2568</wp:posOffset>
                  </wp:positionV>
                  <wp:extent cx="4143900" cy="1908175"/>
                  <wp:effectExtent l="0" t="0" r="0" b="3810"/>
                  <wp:wrapThrough wrapText="bothSides">
                    <wp:wrapPolygon edited="0">
                      <wp:start x="2582" y="0"/>
                      <wp:lineTo x="2185" y="647"/>
                      <wp:lineTo x="2880" y="3666"/>
                      <wp:lineTo x="3575" y="3666"/>
                      <wp:lineTo x="3575" y="6900"/>
                      <wp:lineTo x="2582" y="7547"/>
                      <wp:lineTo x="2284" y="10566"/>
                      <wp:lineTo x="3575" y="10998"/>
                      <wp:lineTo x="2185" y="12938"/>
                      <wp:lineTo x="2185" y="15310"/>
                      <wp:lineTo x="3277" y="17467"/>
                      <wp:lineTo x="3873" y="17467"/>
                      <wp:lineTo x="3972" y="21348"/>
                      <wp:lineTo x="5363" y="21348"/>
                      <wp:lineTo x="13903" y="21133"/>
                      <wp:lineTo x="13804" y="20917"/>
                      <wp:lineTo x="21451" y="19408"/>
                      <wp:lineTo x="21451" y="18114"/>
                      <wp:lineTo x="9931" y="17467"/>
                      <wp:lineTo x="17777" y="15742"/>
                      <wp:lineTo x="17677" y="14664"/>
                      <wp:lineTo x="11421" y="14017"/>
                      <wp:lineTo x="11421" y="3882"/>
                      <wp:lineTo x="10726" y="3666"/>
                      <wp:lineTo x="11719" y="2803"/>
                      <wp:lineTo x="11421" y="216"/>
                      <wp:lineTo x="5263" y="0"/>
                      <wp:lineTo x="2582" y="0"/>
                    </wp:wrapPolygon>
                  </wp:wrapThrough>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tc>
      </w:tr>
    </w:tbl>
    <w:p w14:paraId="1C2BE66E" w14:textId="77777777" w:rsidR="005105D8" w:rsidRDefault="005105D8" w:rsidP="000C45FF">
      <w:pPr>
        <w:tabs>
          <w:tab w:val="left" w:pos="990"/>
        </w:tabs>
      </w:pPr>
    </w:p>
    <w:sectPr w:rsidR="005105D8" w:rsidSect="000C45FF">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7998E" w14:textId="77777777" w:rsidR="009A4E35" w:rsidRDefault="009A4E35" w:rsidP="000C45FF">
      <w:r>
        <w:separator/>
      </w:r>
    </w:p>
  </w:endnote>
  <w:endnote w:type="continuationSeparator" w:id="0">
    <w:p w14:paraId="4897AEEA" w14:textId="77777777" w:rsidR="009A4E35" w:rsidRDefault="009A4E35"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C3BB2" w14:textId="77777777" w:rsidR="009A4E35" w:rsidRDefault="009A4E35" w:rsidP="000C45FF">
      <w:r>
        <w:separator/>
      </w:r>
    </w:p>
  </w:footnote>
  <w:footnote w:type="continuationSeparator" w:id="0">
    <w:p w14:paraId="3A6C1E1C" w14:textId="77777777" w:rsidR="009A4E35" w:rsidRDefault="009A4E35"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62B7F" w14:textId="77777777" w:rsidR="005105D8" w:rsidRDefault="005105D8">
    <w:pPr>
      <w:pStyle w:val="Header"/>
    </w:pPr>
    <w:r>
      <w:rPr>
        <w:noProof/>
      </w:rPr>
      <w:drawing>
        <wp:anchor distT="0" distB="0" distL="114300" distR="114300" simplePos="0" relativeHeight="251658240" behindDoc="1" locked="0" layoutInCell="1" allowOverlap="1" wp14:anchorId="604C5142" wp14:editId="6AD64929">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14A7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A73D6"/>
    <w:multiLevelType w:val="hybridMultilevel"/>
    <w:tmpl w:val="5ECC2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727659"/>
    <w:multiLevelType w:val="hybridMultilevel"/>
    <w:tmpl w:val="E7624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CD"/>
    <w:rsid w:val="00036450"/>
    <w:rsid w:val="00094499"/>
    <w:rsid w:val="00097BA6"/>
    <w:rsid w:val="000C45FF"/>
    <w:rsid w:val="000E3FD1"/>
    <w:rsid w:val="000F4174"/>
    <w:rsid w:val="00112054"/>
    <w:rsid w:val="00113048"/>
    <w:rsid w:val="001525E1"/>
    <w:rsid w:val="00180329"/>
    <w:rsid w:val="0019001F"/>
    <w:rsid w:val="001A29B7"/>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479AF"/>
    <w:rsid w:val="004813B3"/>
    <w:rsid w:val="00496591"/>
    <w:rsid w:val="004C26CD"/>
    <w:rsid w:val="004C63E4"/>
    <w:rsid w:val="004D3011"/>
    <w:rsid w:val="005105D8"/>
    <w:rsid w:val="005262AC"/>
    <w:rsid w:val="00584D25"/>
    <w:rsid w:val="005E39D5"/>
    <w:rsid w:val="00600670"/>
    <w:rsid w:val="00606CC0"/>
    <w:rsid w:val="0062123A"/>
    <w:rsid w:val="00646E75"/>
    <w:rsid w:val="006771D0"/>
    <w:rsid w:val="006D7DD1"/>
    <w:rsid w:val="006F6AEC"/>
    <w:rsid w:val="0070512C"/>
    <w:rsid w:val="00715FCB"/>
    <w:rsid w:val="00743101"/>
    <w:rsid w:val="007775E1"/>
    <w:rsid w:val="007867A0"/>
    <w:rsid w:val="007927F5"/>
    <w:rsid w:val="00802CA0"/>
    <w:rsid w:val="00881062"/>
    <w:rsid w:val="009260CD"/>
    <w:rsid w:val="00952C25"/>
    <w:rsid w:val="009A4E35"/>
    <w:rsid w:val="00A2118D"/>
    <w:rsid w:val="00A37D3D"/>
    <w:rsid w:val="00AA4646"/>
    <w:rsid w:val="00AD5E10"/>
    <w:rsid w:val="00AD76E2"/>
    <w:rsid w:val="00AF684B"/>
    <w:rsid w:val="00B20152"/>
    <w:rsid w:val="00B359E4"/>
    <w:rsid w:val="00B57D98"/>
    <w:rsid w:val="00B70850"/>
    <w:rsid w:val="00C066B6"/>
    <w:rsid w:val="00C37BA1"/>
    <w:rsid w:val="00C4674C"/>
    <w:rsid w:val="00C506CF"/>
    <w:rsid w:val="00C72BED"/>
    <w:rsid w:val="00C9578B"/>
    <w:rsid w:val="00CB0055"/>
    <w:rsid w:val="00CF3B2B"/>
    <w:rsid w:val="00D049C1"/>
    <w:rsid w:val="00D2522B"/>
    <w:rsid w:val="00D276E8"/>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CFDC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NoSpacing">
    <w:name w:val="No Spacing"/>
    <w:uiPriority w:val="1"/>
    <w:qFormat/>
    <w:rsid w:val="00AD5E10"/>
    <w:rPr>
      <w:sz w:val="18"/>
      <w:szCs w:val="22"/>
    </w:rPr>
  </w:style>
  <w:style w:type="paragraph" w:styleId="ListParagraph">
    <w:name w:val="List Paragraph"/>
    <w:basedOn w:val="Normal"/>
    <w:uiPriority w:val="34"/>
    <w:qFormat/>
    <w:rsid w:val="00606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in.linkedin.com/pub/akshay-kumar-srivastava/72/309/329/"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kshay.iuj@gmail.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shay-PC\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7190181959621723"/>
          <c:y val="0"/>
          <c:w val="0.72809818040378282"/>
          <c:h val="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Sheet1!$A$2:$A$14</c:f>
              <c:strCache>
                <c:ptCount val="13"/>
                <c:pt idx="0">
                  <c:v>.NET</c:v>
                </c:pt>
                <c:pt idx="1">
                  <c:v>C#</c:v>
                </c:pt>
                <c:pt idx="2">
                  <c:v>AWS</c:v>
                </c:pt>
                <c:pt idx="3">
                  <c:v>MongoDB</c:v>
                </c:pt>
                <c:pt idx="4">
                  <c:v>SQL Server</c:v>
                </c:pt>
                <c:pt idx="5">
                  <c:v>OOPs</c:v>
                </c:pt>
                <c:pt idx="6">
                  <c:v>Javascript</c:v>
                </c:pt>
                <c:pt idx="7">
                  <c:v>Angular</c:v>
                </c:pt>
                <c:pt idx="8">
                  <c:v>Azure</c:v>
                </c:pt>
                <c:pt idx="9">
                  <c:v>MVC/Web API</c:v>
                </c:pt>
                <c:pt idx="10">
                  <c:v>Node.js</c:v>
                </c:pt>
                <c:pt idx="11">
                  <c:v>Alexa Skills</c:v>
                </c:pt>
                <c:pt idx="12">
                  <c:v>React</c:v>
                </c:pt>
              </c:strCache>
            </c:strRef>
          </c:cat>
          <c:val>
            <c:numRef>
              <c:f>Sheet1!$B$2:$B$14</c:f>
              <c:numCache>
                <c:formatCode>General</c:formatCode>
                <c:ptCount val="13"/>
                <c:pt idx="0">
                  <c:v>0.75</c:v>
                </c:pt>
                <c:pt idx="1">
                  <c:v>0.75</c:v>
                </c:pt>
                <c:pt idx="2">
                  <c:v>0.8</c:v>
                </c:pt>
                <c:pt idx="3">
                  <c:v>0.5</c:v>
                </c:pt>
                <c:pt idx="4">
                  <c:v>0.6</c:v>
                </c:pt>
                <c:pt idx="5">
                  <c:v>0.8</c:v>
                </c:pt>
                <c:pt idx="6">
                  <c:v>0.75</c:v>
                </c:pt>
                <c:pt idx="7">
                  <c:v>0.6</c:v>
                </c:pt>
                <c:pt idx="8">
                  <c:v>0.6</c:v>
                </c:pt>
                <c:pt idx="9">
                  <c:v>0.9</c:v>
                </c:pt>
                <c:pt idx="10">
                  <c:v>0.75</c:v>
                </c:pt>
                <c:pt idx="11">
                  <c:v>0.9</c:v>
                </c:pt>
                <c:pt idx="12">
                  <c:v>0.4</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t" anchorCtr="1"/>
          <a:lstStyle/>
          <a:p>
            <a:pPr>
              <a:defRPr sz="9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8794F72540C44FD83C3842905EF84C8"/>
        <w:category>
          <w:name w:val="General"/>
          <w:gallery w:val="placeholder"/>
        </w:category>
        <w:types>
          <w:type w:val="bbPlcHdr"/>
        </w:types>
        <w:behaviors>
          <w:behavior w:val="content"/>
        </w:behaviors>
        <w:guid w:val="{DC1D2335-72B6-4EC0-BA11-A76FB560BF18}"/>
      </w:docPartPr>
      <w:docPartBody>
        <w:p w:rsidR="002F5B32" w:rsidRDefault="00F164D2">
          <w:pPr>
            <w:pStyle w:val="48794F72540C44FD83C3842905EF84C8"/>
          </w:pPr>
          <w:r w:rsidRPr="00CB0055">
            <w:t>Contact</w:t>
          </w:r>
        </w:p>
      </w:docPartBody>
    </w:docPart>
    <w:docPart>
      <w:docPartPr>
        <w:name w:val="643484F92B764B02A4CA166DC61D8102"/>
        <w:category>
          <w:name w:val="General"/>
          <w:gallery w:val="placeholder"/>
        </w:category>
        <w:types>
          <w:type w:val="bbPlcHdr"/>
        </w:types>
        <w:behaviors>
          <w:behavior w:val="content"/>
        </w:behaviors>
        <w:guid w:val="{D304A209-1108-4E8E-9AEA-46E648D50414}"/>
      </w:docPartPr>
      <w:docPartBody>
        <w:p w:rsidR="002F5B32" w:rsidRDefault="00F164D2">
          <w:pPr>
            <w:pStyle w:val="643484F92B764B02A4CA166DC61D8102"/>
          </w:pPr>
          <w:r w:rsidRPr="004D3011">
            <w:t>PHONE:</w:t>
          </w:r>
        </w:p>
      </w:docPartBody>
    </w:docPart>
    <w:docPart>
      <w:docPartPr>
        <w:name w:val="4828B2D4CC3F44F4B9C8CCB0BA8B77CE"/>
        <w:category>
          <w:name w:val="General"/>
          <w:gallery w:val="placeholder"/>
        </w:category>
        <w:types>
          <w:type w:val="bbPlcHdr"/>
        </w:types>
        <w:behaviors>
          <w:behavior w:val="content"/>
        </w:behaviors>
        <w:guid w:val="{050F3B80-F959-461F-8AC1-67A25C2E5533}"/>
      </w:docPartPr>
      <w:docPartBody>
        <w:p w:rsidR="002F5B32" w:rsidRDefault="00F164D2">
          <w:pPr>
            <w:pStyle w:val="4828B2D4CC3F44F4B9C8CCB0BA8B77CE"/>
          </w:pPr>
          <w:r w:rsidRPr="00CB0055">
            <w:t>Hobbies</w:t>
          </w:r>
        </w:p>
      </w:docPartBody>
    </w:docPart>
    <w:docPart>
      <w:docPartPr>
        <w:name w:val="2254A38EF9DC49FB9EFDE51E2B6B0B0D"/>
        <w:category>
          <w:name w:val="General"/>
          <w:gallery w:val="placeholder"/>
        </w:category>
        <w:types>
          <w:type w:val="bbPlcHdr"/>
        </w:types>
        <w:behaviors>
          <w:behavior w:val="content"/>
        </w:behaviors>
        <w:guid w:val="{03957359-C133-4D61-B5D6-BFB95827345D}"/>
      </w:docPartPr>
      <w:docPartBody>
        <w:p w:rsidR="002F5B32" w:rsidRDefault="00F164D2">
          <w:pPr>
            <w:pStyle w:val="2254A38EF9DC49FB9EFDE51E2B6B0B0D"/>
          </w:pPr>
          <w:r w:rsidRPr="00036450">
            <w:t>EDUCATION</w:t>
          </w:r>
        </w:p>
      </w:docPartBody>
    </w:docPart>
    <w:docPart>
      <w:docPartPr>
        <w:name w:val="106ACD49488D4896A3513BC7A76DA382"/>
        <w:category>
          <w:name w:val="General"/>
          <w:gallery w:val="placeholder"/>
        </w:category>
        <w:types>
          <w:type w:val="bbPlcHdr"/>
        </w:types>
        <w:behaviors>
          <w:behavior w:val="content"/>
        </w:behaviors>
        <w:guid w:val="{402CD2A9-680A-40CC-9443-948075C5F3ED}"/>
      </w:docPartPr>
      <w:docPartBody>
        <w:p w:rsidR="002F5B32" w:rsidRDefault="00F164D2">
          <w:pPr>
            <w:pStyle w:val="106ACD49488D4896A3513BC7A76DA382"/>
          </w:pPr>
          <w:r w:rsidRPr="00036450">
            <w:t>WORK EXPERIENCE</w:t>
          </w:r>
        </w:p>
      </w:docPartBody>
    </w:docPart>
    <w:docPart>
      <w:docPartPr>
        <w:name w:val="A515DA4CE9A749AF81B24005427B144D"/>
        <w:category>
          <w:name w:val="General"/>
          <w:gallery w:val="placeholder"/>
        </w:category>
        <w:types>
          <w:type w:val="bbPlcHdr"/>
        </w:types>
        <w:behaviors>
          <w:behavior w:val="content"/>
        </w:behaviors>
        <w:guid w:val="{6392574B-1DD3-4E6B-8025-989FC55F1C5F}"/>
      </w:docPartPr>
      <w:docPartBody>
        <w:p w:rsidR="002F5B32" w:rsidRDefault="00F164D2">
          <w:pPr>
            <w:pStyle w:val="A515DA4CE9A749AF81B24005427B144D"/>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D2"/>
    <w:rsid w:val="001D6271"/>
    <w:rsid w:val="002F5B32"/>
    <w:rsid w:val="00AD4ED6"/>
    <w:rsid w:val="00CA1905"/>
    <w:rsid w:val="00F16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CA1905"/>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EDCF082CC349F68786FAAAA47D4292">
    <w:name w:val="41EDCF082CC349F68786FAAAA47D4292"/>
  </w:style>
  <w:style w:type="paragraph" w:customStyle="1" w:styleId="679BDDBFDF5046F8957CC8A6E7129B2C">
    <w:name w:val="679BDDBFDF5046F8957CC8A6E7129B2C"/>
  </w:style>
  <w:style w:type="paragraph" w:customStyle="1" w:styleId="C55E2BBBC5924A218E42F8E9D766DADB">
    <w:name w:val="C55E2BBBC5924A218E42F8E9D766DADB"/>
  </w:style>
  <w:style w:type="paragraph" w:customStyle="1" w:styleId="D698185E413148E5BB426289FF7E53CF">
    <w:name w:val="D698185E413148E5BB426289FF7E53CF"/>
  </w:style>
  <w:style w:type="paragraph" w:customStyle="1" w:styleId="48794F72540C44FD83C3842905EF84C8">
    <w:name w:val="48794F72540C44FD83C3842905EF84C8"/>
  </w:style>
  <w:style w:type="paragraph" w:customStyle="1" w:styleId="643484F92B764B02A4CA166DC61D8102">
    <w:name w:val="643484F92B764B02A4CA166DC61D8102"/>
  </w:style>
  <w:style w:type="paragraph" w:customStyle="1" w:styleId="4995C11E6CF94626B00767FA746F6F3C">
    <w:name w:val="4995C11E6CF94626B00767FA746F6F3C"/>
  </w:style>
  <w:style w:type="paragraph" w:customStyle="1" w:styleId="A9DBAB99108D411AAFA05779F6E5B212">
    <w:name w:val="A9DBAB99108D411AAFA05779F6E5B212"/>
  </w:style>
  <w:style w:type="paragraph" w:customStyle="1" w:styleId="C485AC357917479AA4B57CCA94335314">
    <w:name w:val="C485AC357917479AA4B57CCA94335314"/>
  </w:style>
  <w:style w:type="paragraph" w:customStyle="1" w:styleId="C08565AAF3414B3B9DF6F9CD4F7FE56C">
    <w:name w:val="C08565AAF3414B3B9DF6F9CD4F7FE56C"/>
  </w:style>
  <w:style w:type="character" w:styleId="Hyperlink">
    <w:name w:val="Hyperlink"/>
    <w:basedOn w:val="DefaultParagraphFont"/>
    <w:uiPriority w:val="99"/>
    <w:unhideWhenUsed/>
    <w:rPr>
      <w:color w:val="C45911" w:themeColor="accent2" w:themeShade="BF"/>
      <w:u w:val="single"/>
    </w:rPr>
  </w:style>
  <w:style w:type="paragraph" w:customStyle="1" w:styleId="C497B7E17C8948F982AD4164B65EFC56">
    <w:name w:val="C497B7E17C8948F982AD4164B65EFC56"/>
  </w:style>
  <w:style w:type="paragraph" w:customStyle="1" w:styleId="4828B2D4CC3F44F4B9C8CCB0BA8B77CE">
    <w:name w:val="4828B2D4CC3F44F4B9C8CCB0BA8B77CE"/>
  </w:style>
  <w:style w:type="paragraph" w:customStyle="1" w:styleId="9143A54E6D6E465386D97004A947249A">
    <w:name w:val="9143A54E6D6E465386D97004A947249A"/>
  </w:style>
  <w:style w:type="paragraph" w:customStyle="1" w:styleId="190EE00E158343A8AE48617356E022BF">
    <w:name w:val="190EE00E158343A8AE48617356E022BF"/>
  </w:style>
  <w:style w:type="paragraph" w:customStyle="1" w:styleId="ABD84F6971F14643ABDD0E58925BE346">
    <w:name w:val="ABD84F6971F14643ABDD0E58925BE346"/>
  </w:style>
  <w:style w:type="paragraph" w:customStyle="1" w:styleId="94BDF47A148B458796C773D3877A2DDF">
    <w:name w:val="94BDF47A148B458796C773D3877A2DDF"/>
  </w:style>
  <w:style w:type="paragraph" w:customStyle="1" w:styleId="2254A38EF9DC49FB9EFDE51E2B6B0B0D">
    <w:name w:val="2254A38EF9DC49FB9EFDE51E2B6B0B0D"/>
  </w:style>
  <w:style w:type="paragraph" w:customStyle="1" w:styleId="03C78474BC914C788E4F06128F152495">
    <w:name w:val="03C78474BC914C788E4F06128F152495"/>
  </w:style>
  <w:style w:type="paragraph" w:customStyle="1" w:styleId="1288046B72E5438C9999BE436D3E1433">
    <w:name w:val="1288046B72E5438C9999BE436D3E1433"/>
  </w:style>
  <w:style w:type="paragraph" w:customStyle="1" w:styleId="66B2DB00EC06495ABEC5C7466881F08E">
    <w:name w:val="66B2DB00EC06495ABEC5C7466881F08E"/>
  </w:style>
  <w:style w:type="paragraph" w:customStyle="1" w:styleId="227AEE98165D4A5A8544755E3A8EFF4D">
    <w:name w:val="227AEE98165D4A5A8544755E3A8EFF4D"/>
  </w:style>
  <w:style w:type="paragraph" w:customStyle="1" w:styleId="E9368A2B0525451D8563BB4ED63F01CE">
    <w:name w:val="E9368A2B0525451D8563BB4ED63F01CE"/>
  </w:style>
  <w:style w:type="paragraph" w:customStyle="1" w:styleId="D842F17D47464C5EB65AEAF2D602D416">
    <w:name w:val="D842F17D47464C5EB65AEAF2D602D416"/>
  </w:style>
  <w:style w:type="paragraph" w:customStyle="1" w:styleId="0C1779EC059C4A96A20770AF3AA67FD6">
    <w:name w:val="0C1779EC059C4A96A20770AF3AA67FD6"/>
  </w:style>
  <w:style w:type="paragraph" w:customStyle="1" w:styleId="106ACD49488D4896A3513BC7A76DA382">
    <w:name w:val="106ACD49488D4896A3513BC7A76DA382"/>
  </w:style>
  <w:style w:type="paragraph" w:customStyle="1" w:styleId="265A6A3C0AB046DCB3E5A217C8C3FDD2">
    <w:name w:val="265A6A3C0AB046DCB3E5A217C8C3FDD2"/>
  </w:style>
  <w:style w:type="paragraph" w:customStyle="1" w:styleId="4025C9A934994A9B80ED3C50F1F0E43C">
    <w:name w:val="4025C9A934994A9B80ED3C50F1F0E43C"/>
  </w:style>
  <w:style w:type="paragraph" w:customStyle="1" w:styleId="CA6CAD5ED2D84408A10F05F6DCB4EB39">
    <w:name w:val="CA6CAD5ED2D84408A10F05F6DCB4EB39"/>
  </w:style>
  <w:style w:type="paragraph" w:customStyle="1" w:styleId="B0C0657C1F4245EBA57C49C97479FBD7">
    <w:name w:val="B0C0657C1F4245EBA57C49C97479FBD7"/>
  </w:style>
  <w:style w:type="paragraph" w:customStyle="1" w:styleId="8185C9F2A5B3495CB833BACB5B57D639">
    <w:name w:val="8185C9F2A5B3495CB833BACB5B57D639"/>
  </w:style>
  <w:style w:type="paragraph" w:customStyle="1" w:styleId="9852E14221F542839ADE540CE4DE1F6F">
    <w:name w:val="9852E14221F542839ADE540CE4DE1F6F"/>
  </w:style>
  <w:style w:type="paragraph" w:customStyle="1" w:styleId="0C4EA3DAD37143BDBBBE2B2BA9E2362A">
    <w:name w:val="0C4EA3DAD37143BDBBBE2B2BA9E2362A"/>
  </w:style>
  <w:style w:type="paragraph" w:customStyle="1" w:styleId="28AE5098821D4ABBA649528156720955">
    <w:name w:val="28AE5098821D4ABBA649528156720955"/>
  </w:style>
  <w:style w:type="paragraph" w:customStyle="1" w:styleId="257252599BA043C28531137397D76B71">
    <w:name w:val="257252599BA043C28531137397D76B71"/>
  </w:style>
  <w:style w:type="paragraph" w:customStyle="1" w:styleId="5064BAE330DE4006B6F18B92D3141B58">
    <w:name w:val="5064BAE330DE4006B6F18B92D3141B58"/>
  </w:style>
  <w:style w:type="paragraph" w:customStyle="1" w:styleId="A4F517E5FE1E417B9F4D15323ACB67E0">
    <w:name w:val="A4F517E5FE1E417B9F4D15323ACB67E0"/>
  </w:style>
  <w:style w:type="paragraph" w:customStyle="1" w:styleId="858521D1CB9548039BBD67245ADAB686">
    <w:name w:val="858521D1CB9548039BBD67245ADAB686"/>
  </w:style>
  <w:style w:type="paragraph" w:customStyle="1" w:styleId="197B3862478A4DE6B9F53FD6182011D6">
    <w:name w:val="197B3862478A4DE6B9F53FD6182011D6"/>
  </w:style>
  <w:style w:type="paragraph" w:customStyle="1" w:styleId="C35CD4006AAA45B4A720C6AB77A1303B">
    <w:name w:val="C35CD4006AAA45B4A720C6AB77A1303B"/>
  </w:style>
  <w:style w:type="paragraph" w:customStyle="1" w:styleId="1FED75F8FD9E4E119BC3FE26DC0CD2FD">
    <w:name w:val="1FED75F8FD9E4E119BC3FE26DC0CD2FD"/>
  </w:style>
  <w:style w:type="character" w:customStyle="1" w:styleId="Heading2Char">
    <w:name w:val="Heading 2 Char"/>
    <w:basedOn w:val="DefaultParagraphFont"/>
    <w:link w:val="Heading2"/>
    <w:uiPriority w:val="9"/>
    <w:rsid w:val="00CA1905"/>
    <w:rPr>
      <w:rFonts w:asciiTheme="majorHAnsi" w:eastAsiaTheme="majorEastAsia" w:hAnsiTheme="majorHAnsi" w:cstheme="majorBidi"/>
      <w:b/>
      <w:bCs/>
      <w:caps/>
      <w:szCs w:val="26"/>
      <w:lang w:val="en-US" w:eastAsia="ja-JP"/>
    </w:rPr>
  </w:style>
  <w:style w:type="paragraph" w:customStyle="1" w:styleId="A515DA4CE9A749AF81B24005427B144D">
    <w:name w:val="A515DA4CE9A749AF81B24005427B144D"/>
  </w:style>
  <w:style w:type="paragraph" w:customStyle="1" w:styleId="D0F7254C98F3432EB10E977F4F8A70DA">
    <w:name w:val="D0F7254C98F3432EB10E977F4F8A70DA"/>
    <w:rsid w:val="00CA1905"/>
    <w:rPr>
      <w:lang w:val="en-US" w:eastAsia="en-US"/>
    </w:rPr>
  </w:style>
  <w:style w:type="paragraph" w:customStyle="1" w:styleId="2A0E21F632DB4FEA9AFBD51F8AD95409">
    <w:name w:val="2A0E21F632DB4FEA9AFBD51F8AD95409"/>
    <w:rsid w:val="00CA1905"/>
    <w:rPr>
      <w:lang w:val="en-US" w:eastAsia="en-US"/>
    </w:rPr>
  </w:style>
  <w:style w:type="paragraph" w:customStyle="1" w:styleId="08A555F7A1754953A0DBF7464DC4BB0A">
    <w:name w:val="08A555F7A1754953A0DBF7464DC4BB0A"/>
    <w:rsid w:val="00CA1905"/>
    <w:rPr>
      <w:lang w:val="en-US" w:eastAsia="en-US"/>
    </w:rPr>
  </w:style>
  <w:style w:type="paragraph" w:customStyle="1" w:styleId="0CFF3FCD9C5A47E49929FB8BB7EB8A12">
    <w:name w:val="0CFF3FCD9C5A47E49929FB8BB7EB8A12"/>
    <w:rsid w:val="00CA1905"/>
    <w:rPr>
      <w:lang w:val="en-US" w:eastAsia="en-US"/>
    </w:rPr>
  </w:style>
  <w:style w:type="paragraph" w:customStyle="1" w:styleId="23397F2B34B6412F8182D3FE8E097ED7">
    <w:name w:val="23397F2B34B6412F8182D3FE8E097ED7"/>
    <w:rsid w:val="00CA1905"/>
    <w:rPr>
      <w:lang w:val="en-US" w:eastAsia="en-US"/>
    </w:rPr>
  </w:style>
  <w:style w:type="paragraph" w:customStyle="1" w:styleId="E93BC523D977428C9723F8C7AE5C6F74">
    <w:name w:val="E93BC523D977428C9723F8C7AE5C6F74"/>
    <w:rsid w:val="00CA1905"/>
    <w:rPr>
      <w:lang w:val="en-US" w:eastAsia="en-US"/>
    </w:rPr>
  </w:style>
  <w:style w:type="paragraph" w:customStyle="1" w:styleId="D1E7FC57DDF5462691FF8B73B5F31E1D">
    <w:name w:val="D1E7FC57DDF5462691FF8B73B5F31E1D"/>
    <w:rsid w:val="00CA1905"/>
    <w:rPr>
      <w:lang w:val="en-US" w:eastAsia="en-US"/>
    </w:rPr>
  </w:style>
  <w:style w:type="paragraph" w:customStyle="1" w:styleId="7B13F0BF1AA44CB3817BD2CCF95162F6">
    <w:name w:val="7B13F0BF1AA44CB3817BD2CCF95162F6"/>
    <w:rsid w:val="00CA1905"/>
    <w:rPr>
      <w:lang w:val="en-US" w:eastAsia="en-US"/>
    </w:rPr>
  </w:style>
  <w:style w:type="paragraph" w:customStyle="1" w:styleId="E13DAA63F03E49A98770D1C3D9CEF626">
    <w:name w:val="E13DAA63F03E49A98770D1C3D9CEF626"/>
    <w:rsid w:val="00CA1905"/>
    <w:rPr>
      <w:lang w:val="en-US" w:eastAsia="en-US"/>
    </w:rPr>
  </w:style>
  <w:style w:type="paragraph" w:customStyle="1" w:styleId="633A2D8AD75D4BAD93A6D6685B885F5C">
    <w:name w:val="633A2D8AD75D4BAD93A6D6685B885F5C"/>
    <w:rsid w:val="00CA1905"/>
    <w:rPr>
      <w:lang w:val="en-US" w:eastAsia="en-US"/>
    </w:rPr>
  </w:style>
  <w:style w:type="paragraph" w:customStyle="1" w:styleId="E313CF6F44AE48CD852251596359512A">
    <w:name w:val="E313CF6F44AE48CD852251596359512A"/>
    <w:rsid w:val="00CA1905"/>
    <w:rPr>
      <w:lang w:val="en-US" w:eastAsia="en-US"/>
    </w:rPr>
  </w:style>
  <w:style w:type="paragraph" w:customStyle="1" w:styleId="260D2A770F37481CB88B079AA7E0C1A7">
    <w:name w:val="260D2A770F37481CB88B079AA7E0C1A7"/>
    <w:rsid w:val="00CA1905"/>
    <w:rPr>
      <w:lang w:val="en-US" w:eastAsia="en-US"/>
    </w:rPr>
  </w:style>
  <w:style w:type="paragraph" w:customStyle="1" w:styleId="E5B67169855F4E3B90EF09604FACD49B">
    <w:name w:val="E5B67169855F4E3B90EF09604FACD49B"/>
    <w:rsid w:val="00CA1905"/>
    <w:rPr>
      <w:lang w:val="en-US" w:eastAsia="en-US"/>
    </w:rPr>
  </w:style>
  <w:style w:type="paragraph" w:customStyle="1" w:styleId="FFB80D66CC0044B9826410AE27900B08">
    <w:name w:val="FFB80D66CC0044B9826410AE27900B08"/>
    <w:rsid w:val="00CA1905"/>
    <w:rPr>
      <w:lang w:val="en-US" w:eastAsia="en-US"/>
    </w:rPr>
  </w:style>
  <w:style w:type="paragraph" w:customStyle="1" w:styleId="DC0F6640F6FA4222800A4AE57F25874D">
    <w:name w:val="DC0F6640F6FA4222800A4AE57F25874D"/>
    <w:rsid w:val="00CA1905"/>
    <w:rPr>
      <w:lang w:val="en-US" w:eastAsia="en-US"/>
    </w:rPr>
  </w:style>
  <w:style w:type="paragraph" w:customStyle="1" w:styleId="957A1423305B4A57B199F75216170408">
    <w:name w:val="957A1423305B4A57B199F75216170408"/>
    <w:rsid w:val="00CA1905"/>
    <w:rPr>
      <w:lang w:val="en-US" w:eastAsia="en-US"/>
    </w:rPr>
  </w:style>
  <w:style w:type="paragraph" w:customStyle="1" w:styleId="DC7500E31CB14DAB8C76B5FD9EF3A79A">
    <w:name w:val="DC7500E31CB14DAB8C76B5FD9EF3A79A"/>
    <w:rsid w:val="00CA1905"/>
    <w:rPr>
      <w:lang w:val="en-US" w:eastAsia="en-US"/>
    </w:rPr>
  </w:style>
  <w:style w:type="paragraph" w:customStyle="1" w:styleId="DD9016E5688D4CF2B4BF8F35DEFE653D">
    <w:name w:val="DD9016E5688D4CF2B4BF8F35DEFE653D"/>
    <w:rsid w:val="00CA1905"/>
    <w:rPr>
      <w:lang w:val="en-US" w:eastAsia="en-US"/>
    </w:rPr>
  </w:style>
  <w:style w:type="paragraph" w:customStyle="1" w:styleId="8697B068608643A499707301BB445497">
    <w:name w:val="8697B068608643A499707301BB445497"/>
    <w:rsid w:val="00CA1905"/>
    <w:rPr>
      <w:lang w:val="en-US" w:eastAsia="en-US"/>
    </w:rPr>
  </w:style>
  <w:style w:type="paragraph" w:customStyle="1" w:styleId="E8FCCBC97E2A4F5BAEDD1AE2329A657D">
    <w:name w:val="E8FCCBC97E2A4F5BAEDD1AE2329A657D"/>
    <w:rsid w:val="00CA1905"/>
    <w:rPr>
      <w:lang w:val="en-US" w:eastAsia="en-US"/>
    </w:rPr>
  </w:style>
  <w:style w:type="paragraph" w:customStyle="1" w:styleId="0D96F84F199C43FD93205A5A7FB03CA8">
    <w:name w:val="0D96F84F199C43FD93205A5A7FB03CA8"/>
    <w:rsid w:val="00CA1905"/>
    <w:rPr>
      <w:lang w:val="en-US" w:eastAsia="en-US"/>
    </w:rPr>
  </w:style>
  <w:style w:type="paragraph" w:customStyle="1" w:styleId="35CC19F7FFF642518F36A2E9495F1499">
    <w:name w:val="35CC19F7FFF642518F36A2E9495F1499"/>
    <w:rsid w:val="00CA1905"/>
    <w:rPr>
      <w:lang w:val="en-US" w:eastAsia="en-US"/>
    </w:rPr>
  </w:style>
  <w:style w:type="paragraph" w:customStyle="1" w:styleId="9AAFBB2EA33B4D44A52458D8FCD77CA8">
    <w:name w:val="9AAFBB2EA33B4D44A52458D8FCD77CA8"/>
    <w:rsid w:val="00CA1905"/>
    <w:rPr>
      <w:lang w:val="en-US" w:eastAsia="en-US"/>
    </w:rPr>
  </w:style>
  <w:style w:type="paragraph" w:customStyle="1" w:styleId="943D92AEB8E34C3A988E3A64ACD395AB">
    <w:name w:val="943D92AEB8E34C3A988E3A64ACD395AB"/>
    <w:rsid w:val="00CA190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1</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2019-05-09T18:22:00Z</dcterms:created>
  <dcterms:modified xsi:type="dcterms:W3CDTF">2019-09-08T04:41:00Z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